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F60CF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DF60CF" w:rsidRDefault="00A82A03" w:rsidP="00913946">
            <w:pPr>
              <w:pStyle w:val="Title"/>
              <w:rPr>
                <w:rFonts w:ascii="Bell MT" w:hAnsi="Bell MT"/>
                <w:sz w:val="72"/>
              </w:rPr>
            </w:pPr>
            <w:r w:rsidRPr="00DF60CF">
              <w:rPr>
                <w:rFonts w:ascii="Bell MT" w:hAnsi="Bell MT"/>
                <w:b/>
                <w:sz w:val="72"/>
              </w:rPr>
              <w:t>Joshua</w:t>
            </w:r>
            <w:r w:rsidR="00692703" w:rsidRPr="00DF60CF">
              <w:rPr>
                <w:rFonts w:ascii="Bell MT" w:hAnsi="Bell MT"/>
                <w:sz w:val="72"/>
              </w:rPr>
              <w:t xml:space="preserve"> </w:t>
            </w:r>
            <w:r w:rsidRPr="00DF60CF">
              <w:rPr>
                <w:rStyle w:val="IntenseEmphasis"/>
                <w:rFonts w:ascii="Bell MT" w:hAnsi="Bell MT"/>
                <w:sz w:val="72"/>
              </w:rPr>
              <w:t>Owuor</w:t>
            </w:r>
          </w:p>
          <w:p w:rsidR="00692703" w:rsidRPr="00DF60CF" w:rsidRDefault="00720B15" w:rsidP="00913946">
            <w:pPr>
              <w:pStyle w:val="ContactInfo"/>
              <w:contextualSpacing w:val="0"/>
              <w:rPr>
                <w:rFonts w:ascii="Bell MT" w:hAnsi="Bell MT"/>
                <w:sz w:val="24"/>
                <w:szCs w:val="24"/>
              </w:rPr>
            </w:pPr>
            <w:r w:rsidRPr="00DF60CF">
              <w:rPr>
                <w:rFonts w:ascii="Bell MT" w:hAnsi="Bell MT"/>
                <w:sz w:val="24"/>
                <w:szCs w:val="24"/>
              </w:rPr>
              <w:t>Nairobi, Kenya</w:t>
            </w:r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sdt>
              <w:sdtPr>
                <w:rPr>
                  <w:rFonts w:ascii="Bell MT" w:hAnsi="Bell MT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06AA9265129B44619CC66344DA8664D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F60CF">
                  <w:rPr>
                    <w:rFonts w:ascii="Cambria" w:hAnsi="Cambria" w:cs="Cambria"/>
                    <w:sz w:val="24"/>
                    <w:szCs w:val="24"/>
                  </w:rPr>
                  <w:t>·</w:t>
                </w:r>
              </w:sdtContent>
            </w:sdt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r w:rsidRPr="00DF60CF">
              <w:rPr>
                <w:rFonts w:ascii="Bell MT" w:hAnsi="Bell MT"/>
                <w:sz w:val="24"/>
                <w:szCs w:val="24"/>
              </w:rPr>
              <w:t>+254707513731</w:t>
            </w:r>
          </w:p>
          <w:p w:rsidR="00692703" w:rsidRPr="00DF60CF" w:rsidRDefault="00A82A03" w:rsidP="00A82A03">
            <w:pPr>
              <w:pStyle w:val="ContactInfoEmphasis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  <w:szCs w:val="24"/>
              </w:rPr>
              <w:t>Joshuaowuor27@gmail.com</w:t>
            </w:r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sdt>
              <w:sdtPr>
                <w:rPr>
                  <w:rFonts w:ascii="Bell MT" w:hAnsi="Bell MT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8F71ACA189184185A1DA2F67F27FDB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F60CF">
                  <w:rPr>
                    <w:rFonts w:ascii="Cambria" w:hAnsi="Cambria" w:cs="Cambria"/>
                    <w:sz w:val="24"/>
                    <w:szCs w:val="24"/>
                  </w:rPr>
                  <w:t>·</w:t>
                </w:r>
              </w:sdtContent>
            </w:sdt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hyperlink r:id="rId7" w:history="1">
              <w:r w:rsidRPr="00DF60CF">
                <w:rPr>
                  <w:rStyle w:val="Hyperlink"/>
                  <w:rFonts w:ascii="Bell MT" w:hAnsi="Bell MT"/>
                  <w:color w:val="1D824C" w:themeColor="accent1"/>
                  <w:sz w:val="24"/>
                  <w:szCs w:val="24"/>
                  <w:u w:val="none"/>
                </w:rPr>
                <w:t>LinkedIn Profile</w:t>
              </w:r>
            </w:hyperlink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sdt>
              <w:sdtPr>
                <w:rPr>
                  <w:rFonts w:ascii="Bell MT" w:hAnsi="Bell MT"/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B84BAE4B623E4820BD5BBF01117B83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F60CF">
                  <w:rPr>
                    <w:rFonts w:ascii="Cambria" w:hAnsi="Cambria" w:cs="Cambria"/>
                    <w:sz w:val="24"/>
                    <w:szCs w:val="24"/>
                  </w:rPr>
                  <w:t>·</w:t>
                </w:r>
              </w:sdtContent>
            </w:sdt>
            <w:r w:rsidR="00692703" w:rsidRPr="00DF60CF">
              <w:rPr>
                <w:rFonts w:ascii="Bell MT" w:hAnsi="Bell MT"/>
                <w:sz w:val="24"/>
                <w:szCs w:val="24"/>
              </w:rPr>
              <w:t xml:space="preserve"> </w:t>
            </w:r>
            <w:r w:rsidR="009402E3" w:rsidRPr="00DF60CF">
              <w:rPr>
                <w:rFonts w:ascii="Bell MT" w:hAnsi="Bell MT"/>
                <w:sz w:val="24"/>
                <w:szCs w:val="24"/>
              </w:rPr>
              <w:t>@Owuorj</w:t>
            </w:r>
            <w:r w:rsidR="00720B15" w:rsidRPr="00DF60CF">
              <w:rPr>
                <w:rFonts w:ascii="Bell MT" w:hAnsi="Bell MT"/>
                <w:sz w:val="24"/>
                <w:szCs w:val="24"/>
              </w:rPr>
              <w:t>oshua</w:t>
            </w:r>
          </w:p>
        </w:tc>
      </w:tr>
      <w:tr w:rsidR="009571D8" w:rsidRPr="00DF60CF" w:rsidTr="00692703">
        <w:tc>
          <w:tcPr>
            <w:tcW w:w="9360" w:type="dxa"/>
            <w:tcMar>
              <w:top w:w="432" w:type="dxa"/>
            </w:tcMar>
          </w:tcPr>
          <w:p w:rsidR="00DF60CF" w:rsidRDefault="00DF60CF" w:rsidP="00DF60CF">
            <w:pPr>
              <w:rPr>
                <w:rFonts w:ascii="Bell MT" w:hAnsi="Bell MT"/>
                <w:sz w:val="24"/>
              </w:rPr>
            </w:pPr>
            <w:r>
              <w:rPr>
                <w:rFonts w:ascii="Bell MT" w:hAnsi="Bell MT"/>
                <w:sz w:val="24"/>
              </w:rPr>
              <w:t xml:space="preserve">. </w:t>
            </w:r>
            <w:r w:rsidR="00AE237C">
              <w:rPr>
                <w:rFonts w:ascii="Bell MT" w:hAnsi="Bell MT"/>
                <w:sz w:val="24"/>
              </w:rPr>
              <w:t xml:space="preserve">I am a life-long learner and a </w:t>
            </w:r>
            <w:r>
              <w:rPr>
                <w:rFonts w:ascii="Bell MT" w:hAnsi="Bell MT"/>
                <w:sz w:val="24"/>
              </w:rPr>
              <w:t>h</w:t>
            </w:r>
            <w:r w:rsidRPr="00DF60CF">
              <w:rPr>
                <w:rFonts w:ascii="Bell MT" w:hAnsi="Bell MT"/>
                <w:sz w:val="24"/>
              </w:rPr>
              <w:t xml:space="preserve">ard-working web developer with a flair for creating elegant solutions in the least amount of time. </w:t>
            </w:r>
            <w:r w:rsidR="00AE237C">
              <w:rPr>
                <w:rFonts w:ascii="Bell MT" w:hAnsi="Bell MT"/>
                <w:sz w:val="24"/>
              </w:rPr>
              <w:t xml:space="preserve">I program the browser using </w:t>
            </w:r>
            <w:r w:rsidR="00AE237C" w:rsidRPr="00AE237C">
              <w:rPr>
                <w:rFonts w:ascii="Bell MT" w:hAnsi="Bell MT"/>
                <w:sz w:val="24"/>
              </w:rPr>
              <w:t>Java</w:t>
            </w:r>
            <w:r w:rsidR="00AE237C">
              <w:rPr>
                <w:rFonts w:ascii="Bell MT" w:hAnsi="Bell MT"/>
                <w:sz w:val="24"/>
              </w:rPr>
              <w:t>Script, jQuery or React and program the server using Node.js. I am passionate about software architecture and cloud computing.</w:t>
            </w:r>
          </w:p>
          <w:p w:rsidR="001755A8" w:rsidRPr="00DF60CF" w:rsidRDefault="00DF60CF" w:rsidP="00DF60CF">
            <w:pPr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 xml:space="preserve"> </w:t>
            </w:r>
          </w:p>
        </w:tc>
      </w:tr>
    </w:tbl>
    <w:p w:rsidR="004E01EB" w:rsidRPr="00DF60CF" w:rsidRDefault="00290CE2" w:rsidP="004E01EB">
      <w:pPr>
        <w:pStyle w:val="Heading1"/>
        <w:rPr>
          <w:rFonts w:ascii="Bell MT" w:hAnsi="Bell MT"/>
          <w:sz w:val="32"/>
        </w:rPr>
      </w:pPr>
      <w:r w:rsidRPr="00DF60CF">
        <w:rPr>
          <w:rFonts w:ascii="Bell MT" w:hAnsi="Bell MT"/>
          <w:sz w:val="32"/>
        </w:rPr>
        <w:t>PROJECTS I HAVE WORKED 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DF60CF" w:rsidTr="00D66A52">
        <w:tc>
          <w:tcPr>
            <w:tcW w:w="9355" w:type="dxa"/>
          </w:tcPr>
          <w:p w:rsidR="001D0BF1" w:rsidRPr="00DF60CF" w:rsidRDefault="00404740" w:rsidP="001D0BF1">
            <w:pPr>
              <w:pStyle w:val="Heading3"/>
              <w:contextualSpacing w:val="0"/>
              <w:outlineLvl w:val="2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2019 August</w:t>
            </w:r>
          </w:p>
          <w:p w:rsidR="001D0BF1" w:rsidRPr="00DF60CF" w:rsidRDefault="00312643" w:rsidP="001D0BF1">
            <w:pPr>
              <w:pStyle w:val="Heading2"/>
              <w:contextualSpacing w:val="0"/>
              <w:outlineLvl w:val="1"/>
              <w:rPr>
                <w:rFonts w:ascii="Bell MT" w:hAnsi="Bell MT"/>
                <w:sz w:val="28"/>
              </w:rPr>
            </w:pPr>
            <w:r w:rsidRPr="00DF60CF">
              <w:rPr>
                <w:rFonts w:ascii="Bell MT" w:hAnsi="Bell MT"/>
                <w:sz w:val="28"/>
              </w:rPr>
              <w:t>Web designer</w:t>
            </w:r>
            <w:r w:rsidR="001D0BF1" w:rsidRPr="00DF60CF">
              <w:rPr>
                <w:rFonts w:ascii="Bell MT" w:hAnsi="Bell MT"/>
                <w:sz w:val="28"/>
              </w:rPr>
              <w:t>,</w:t>
            </w:r>
            <w:r w:rsidRPr="00DF60CF">
              <w:rPr>
                <w:rFonts w:ascii="Bell MT" w:hAnsi="Bell MT"/>
                <w:sz w:val="28"/>
              </w:rPr>
              <w:t xml:space="preserve"> web developer</w:t>
            </w:r>
            <w:r w:rsidR="001D0BF1" w:rsidRPr="00DF60CF">
              <w:rPr>
                <w:rFonts w:ascii="Bell MT" w:hAnsi="Bell MT"/>
                <w:sz w:val="28"/>
              </w:rPr>
              <w:t xml:space="preserve"> </w:t>
            </w:r>
          </w:p>
          <w:p w:rsidR="001E3120" w:rsidRPr="00DF60CF" w:rsidRDefault="00312643" w:rsidP="00404740">
            <w:pPr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I designed and developed the official website fo</w:t>
            </w:r>
            <w:r w:rsidR="00404740" w:rsidRPr="00DF60CF">
              <w:rPr>
                <w:rFonts w:ascii="Bell MT" w:hAnsi="Bell MT"/>
                <w:sz w:val="24"/>
              </w:rPr>
              <w:t>r Pandamti, a</w:t>
            </w:r>
            <w:r w:rsidRPr="00DF60CF">
              <w:rPr>
                <w:rFonts w:ascii="Bell MT" w:hAnsi="Bell MT"/>
                <w:sz w:val="24"/>
              </w:rPr>
              <w:t xml:space="preserve"> </w:t>
            </w:r>
            <w:r w:rsidR="00404740" w:rsidRPr="00DF60CF">
              <w:rPr>
                <w:rFonts w:ascii="Bell MT" w:hAnsi="Bell MT"/>
                <w:sz w:val="24"/>
              </w:rPr>
              <w:t>nonprofit</w:t>
            </w:r>
            <w:r w:rsidRPr="00DF60CF">
              <w:rPr>
                <w:rFonts w:ascii="Bell MT" w:hAnsi="Bell MT"/>
                <w:sz w:val="24"/>
              </w:rPr>
              <w:t xml:space="preserve"> </w:t>
            </w:r>
            <w:r w:rsidR="00404740" w:rsidRPr="00DF60CF">
              <w:rPr>
                <w:rFonts w:ascii="Bell MT" w:hAnsi="Bell MT"/>
                <w:sz w:val="24"/>
              </w:rPr>
              <w:t>organization that plants trees in the Kenyan countryside.</w:t>
            </w:r>
          </w:p>
        </w:tc>
      </w:tr>
      <w:tr w:rsidR="00F61DF9" w:rsidRPr="00DF60CF" w:rsidTr="00F61DF9">
        <w:tc>
          <w:tcPr>
            <w:tcW w:w="9355" w:type="dxa"/>
            <w:tcMar>
              <w:top w:w="216" w:type="dxa"/>
            </w:tcMar>
          </w:tcPr>
          <w:p w:rsidR="00F61DF9" w:rsidRPr="00DF60CF" w:rsidRDefault="00404740" w:rsidP="00F61DF9">
            <w:pPr>
              <w:pStyle w:val="Heading3"/>
              <w:contextualSpacing w:val="0"/>
              <w:outlineLvl w:val="2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 xml:space="preserve">2019 September </w:t>
            </w:r>
          </w:p>
          <w:p w:rsidR="00F61DF9" w:rsidRPr="00DF60CF" w:rsidRDefault="00404740" w:rsidP="00F61DF9">
            <w:pPr>
              <w:pStyle w:val="Heading2"/>
              <w:contextualSpacing w:val="0"/>
              <w:outlineLvl w:val="1"/>
              <w:rPr>
                <w:rFonts w:ascii="Bell MT" w:hAnsi="Bell MT"/>
                <w:sz w:val="28"/>
              </w:rPr>
            </w:pPr>
            <w:r w:rsidRPr="00DF60CF">
              <w:rPr>
                <w:rFonts w:ascii="Bell MT" w:hAnsi="Bell MT"/>
                <w:sz w:val="28"/>
              </w:rPr>
              <w:t>Web Designer</w:t>
            </w:r>
            <w:r w:rsidR="00F61DF9" w:rsidRPr="00DF60CF">
              <w:rPr>
                <w:rFonts w:ascii="Bell MT" w:hAnsi="Bell MT"/>
                <w:sz w:val="28"/>
              </w:rPr>
              <w:t xml:space="preserve">, </w:t>
            </w:r>
            <w:r w:rsidRPr="00DF60CF">
              <w:rPr>
                <w:rStyle w:val="SubtleReference"/>
                <w:rFonts w:ascii="Bell MT" w:hAnsi="Bell MT"/>
                <w:sz w:val="28"/>
              </w:rPr>
              <w:t>Web Developer</w:t>
            </w:r>
          </w:p>
          <w:p w:rsidR="00F61DF9" w:rsidRPr="00DF60CF" w:rsidRDefault="00404740" w:rsidP="00404740">
            <w:pPr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Designed and</w:t>
            </w:r>
            <w:r w:rsidR="00AE237C">
              <w:rPr>
                <w:rFonts w:ascii="Bell MT" w:hAnsi="Bell MT"/>
                <w:sz w:val="24"/>
              </w:rPr>
              <w:t xml:space="preserve"> coded my own portfolio website</w:t>
            </w:r>
            <w:r w:rsidRPr="00DF60CF">
              <w:rPr>
                <w:rFonts w:ascii="Bell MT" w:hAnsi="Bell MT"/>
                <w:sz w:val="24"/>
              </w:rPr>
              <w:t>. You can find it at: joshuacodes.com</w:t>
            </w:r>
          </w:p>
        </w:tc>
      </w:tr>
    </w:tbl>
    <w:sdt>
      <w:sdtPr>
        <w:rPr>
          <w:rFonts w:ascii="Bell MT" w:hAnsi="Bell MT"/>
          <w:sz w:val="32"/>
        </w:rPr>
        <w:alias w:val="Education:"/>
        <w:tag w:val="Education:"/>
        <w:id w:val="-1908763273"/>
        <w:placeholder>
          <w:docPart w:val="DA3B5D24C69D43E48788BDFDC9B7C4B1"/>
        </w:placeholder>
        <w:temporary/>
        <w:showingPlcHdr/>
        <w15:appearance w15:val="hidden"/>
      </w:sdtPr>
      <w:sdtEndPr/>
      <w:sdtContent>
        <w:p w:rsidR="00DA59AA" w:rsidRPr="00DF60CF" w:rsidRDefault="00DA59AA" w:rsidP="0097790C">
          <w:pPr>
            <w:pStyle w:val="Heading1"/>
            <w:rPr>
              <w:rFonts w:ascii="Bell MT" w:hAnsi="Bell MT"/>
              <w:sz w:val="32"/>
            </w:rPr>
          </w:pPr>
          <w:r w:rsidRPr="00DF60CF">
            <w:rPr>
              <w:rFonts w:ascii="Bell MT" w:hAnsi="Bell MT"/>
              <w:sz w:val="3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DF60CF" w:rsidTr="00D66A52">
        <w:tc>
          <w:tcPr>
            <w:tcW w:w="9355" w:type="dxa"/>
          </w:tcPr>
          <w:p w:rsidR="001D0BF1" w:rsidRPr="00AE237C" w:rsidRDefault="00AE237C" w:rsidP="001D0BF1">
            <w:pPr>
              <w:pStyle w:val="Heading3"/>
              <w:contextualSpacing w:val="0"/>
              <w:outlineLvl w:val="2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May</w:t>
            </w:r>
            <w:r w:rsidR="001D0BF1" w:rsidRPr="00AE237C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>2019 to date</w:t>
            </w:r>
          </w:p>
          <w:p w:rsidR="001D0BF1" w:rsidRPr="00AE237C" w:rsidRDefault="00DF60CF" w:rsidP="001D0BF1">
            <w:pPr>
              <w:pStyle w:val="Heading2"/>
              <w:contextualSpacing w:val="0"/>
              <w:outlineLvl w:val="1"/>
              <w:rPr>
                <w:rFonts w:ascii="Bell MT" w:hAnsi="Bell MT"/>
                <w:sz w:val="24"/>
              </w:rPr>
            </w:pPr>
            <w:r w:rsidRPr="00AE237C">
              <w:rPr>
                <w:rFonts w:ascii="Bell MT" w:hAnsi="Bell MT"/>
                <w:caps w:val="0"/>
                <w:sz w:val="24"/>
              </w:rPr>
              <w:t xml:space="preserve">Diploma in Information Technology, </w:t>
            </w:r>
            <w:r w:rsidRPr="00AE237C">
              <w:rPr>
                <w:rStyle w:val="SubtleReference"/>
                <w:rFonts w:ascii="Bell MT" w:hAnsi="Bell MT"/>
                <w:caps w:val="0"/>
                <w:sz w:val="24"/>
              </w:rPr>
              <w:t>Jomo Kenyatta University Of Agriculture And Technology</w:t>
            </w:r>
          </w:p>
          <w:p w:rsidR="007538DC" w:rsidRPr="00DF60CF" w:rsidRDefault="00290CE2" w:rsidP="00290CE2">
            <w:pPr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Just the basic IT stuff.</w:t>
            </w:r>
          </w:p>
        </w:tc>
      </w:tr>
      <w:tr w:rsidR="00F61DF9" w:rsidRPr="00DF60CF" w:rsidTr="00F61DF9">
        <w:tc>
          <w:tcPr>
            <w:tcW w:w="9355" w:type="dxa"/>
            <w:tcMar>
              <w:top w:w="216" w:type="dxa"/>
            </w:tcMar>
          </w:tcPr>
          <w:p w:rsidR="00F61DF9" w:rsidRPr="00DF60CF" w:rsidRDefault="00DF60CF" w:rsidP="00F61DF9">
            <w:pPr>
              <w:pStyle w:val="Heading3"/>
              <w:contextualSpacing w:val="0"/>
              <w:outlineLvl w:val="2"/>
              <w:rPr>
                <w:rFonts w:ascii="Bell MT" w:hAnsi="Bell MT"/>
                <w:sz w:val="24"/>
              </w:rPr>
            </w:pPr>
            <w:r>
              <w:rPr>
                <w:rFonts w:ascii="Bell MT" w:hAnsi="Bell MT"/>
                <w:caps w:val="0"/>
                <w:sz w:val="24"/>
              </w:rPr>
              <w:t>August</w:t>
            </w:r>
            <w:r w:rsidRPr="00DF60CF">
              <w:rPr>
                <w:rFonts w:ascii="Bell MT" w:hAnsi="Bell MT"/>
                <w:caps w:val="0"/>
                <w:sz w:val="24"/>
              </w:rPr>
              <w:t xml:space="preserve"> </w:t>
            </w:r>
            <w:r>
              <w:rPr>
                <w:rFonts w:ascii="Bell MT" w:hAnsi="Bell MT"/>
                <w:sz w:val="24"/>
              </w:rPr>
              <w:t>2014</w:t>
            </w:r>
          </w:p>
          <w:p w:rsidR="00F61DF9" w:rsidRPr="00DF60CF" w:rsidRDefault="00290CE2" w:rsidP="00F61DF9">
            <w:pPr>
              <w:pStyle w:val="Heading2"/>
              <w:contextualSpacing w:val="0"/>
              <w:outlineLvl w:val="1"/>
              <w:rPr>
                <w:rFonts w:ascii="Bell MT" w:hAnsi="Bell MT"/>
                <w:sz w:val="28"/>
              </w:rPr>
            </w:pPr>
            <w:r w:rsidRPr="00DF60CF">
              <w:rPr>
                <w:rFonts w:ascii="Bell MT" w:hAnsi="Bell MT"/>
                <w:sz w:val="28"/>
              </w:rPr>
              <w:t>KCSE</w:t>
            </w:r>
            <w:r w:rsidR="00F61DF9" w:rsidRPr="00DF60CF">
              <w:rPr>
                <w:rFonts w:ascii="Bell MT" w:hAnsi="Bell MT"/>
                <w:sz w:val="28"/>
              </w:rPr>
              <w:t xml:space="preserve">, </w:t>
            </w:r>
            <w:r w:rsidRPr="00DF60CF">
              <w:rPr>
                <w:rStyle w:val="SubtleReference"/>
                <w:rFonts w:ascii="Bell MT" w:hAnsi="Bell MT"/>
                <w:sz w:val="28"/>
              </w:rPr>
              <w:t>ONJIKO HIGH SCHOOL</w:t>
            </w:r>
          </w:p>
          <w:p w:rsidR="00F61DF9" w:rsidRPr="00DF60CF" w:rsidRDefault="00290CE2" w:rsidP="00290CE2">
            <w:pPr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Yeah, I went to high school and score</w:t>
            </w:r>
            <w:r w:rsidR="00AE237C">
              <w:rPr>
                <w:rFonts w:ascii="Bell MT" w:hAnsi="Bell MT"/>
                <w:sz w:val="24"/>
              </w:rPr>
              <w:t>d</w:t>
            </w:r>
            <w:r w:rsidRPr="00DF60CF">
              <w:rPr>
                <w:rFonts w:ascii="Bell MT" w:hAnsi="Bell MT"/>
                <w:sz w:val="24"/>
              </w:rPr>
              <w:t xml:space="preserve"> a B- in my final exam.</w:t>
            </w:r>
          </w:p>
        </w:tc>
      </w:tr>
    </w:tbl>
    <w:sdt>
      <w:sdtPr>
        <w:rPr>
          <w:rFonts w:ascii="Bell MT" w:hAnsi="Bell MT"/>
          <w:sz w:val="32"/>
        </w:rPr>
        <w:alias w:val="Skills:"/>
        <w:tag w:val="Skills:"/>
        <w:id w:val="-1392877668"/>
        <w:placeholder>
          <w:docPart w:val="F013370F7E8242ABAC0CD3CCE6829014"/>
        </w:placeholder>
        <w:temporary/>
        <w:showingPlcHdr/>
        <w15:appearance w15:val="hidden"/>
      </w:sdtPr>
      <w:sdtEndPr/>
      <w:sdtContent>
        <w:p w:rsidR="00486277" w:rsidRPr="00DF60CF" w:rsidRDefault="00486277" w:rsidP="00486277">
          <w:pPr>
            <w:pStyle w:val="Heading1"/>
            <w:rPr>
              <w:rFonts w:ascii="Bell MT" w:hAnsi="Bell MT"/>
              <w:sz w:val="32"/>
            </w:rPr>
          </w:pPr>
          <w:r w:rsidRPr="00DF60CF">
            <w:rPr>
              <w:rFonts w:ascii="Bell MT" w:hAnsi="Bell MT"/>
              <w:sz w:val="3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F60CF" w:rsidTr="00CF1A49">
        <w:tc>
          <w:tcPr>
            <w:tcW w:w="4675" w:type="dxa"/>
          </w:tcPr>
          <w:p w:rsidR="001E3120" w:rsidRPr="00DF60CF" w:rsidRDefault="00720B15" w:rsidP="006E1507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JavaScript (including jQuery, Ajax, Node.js, React</w:t>
            </w:r>
            <w:r w:rsidR="0014332E" w:rsidRPr="00DF60CF">
              <w:rPr>
                <w:rFonts w:ascii="Bell MT" w:hAnsi="Bell MT"/>
                <w:sz w:val="24"/>
              </w:rPr>
              <w:t>, Express</w:t>
            </w:r>
            <w:r w:rsidRPr="00DF60CF">
              <w:rPr>
                <w:rFonts w:ascii="Bell MT" w:hAnsi="Bell MT"/>
                <w:sz w:val="24"/>
              </w:rPr>
              <w:t>)</w:t>
            </w:r>
          </w:p>
          <w:p w:rsidR="001F4E6D" w:rsidRPr="00DF60CF" w:rsidRDefault="00720B15" w:rsidP="00720B15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HTML</w:t>
            </w:r>
            <w:r w:rsidR="00AE237C">
              <w:rPr>
                <w:rFonts w:ascii="Bell MT" w:hAnsi="Bell MT"/>
                <w:sz w:val="24"/>
              </w:rPr>
              <w:t>5</w:t>
            </w:r>
          </w:p>
          <w:p w:rsidR="00720B15" w:rsidRPr="00DF60CF" w:rsidRDefault="00720B15" w:rsidP="00720B15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Bootstrap</w:t>
            </w:r>
            <w:r w:rsidR="00AE237C">
              <w:rPr>
                <w:rFonts w:ascii="Bell MT" w:hAnsi="Bell MT"/>
                <w:sz w:val="24"/>
              </w:rPr>
              <w:t>4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DF60CF" w:rsidRDefault="00720B15" w:rsidP="006E1507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CSS</w:t>
            </w:r>
            <w:r w:rsidR="00AE237C">
              <w:rPr>
                <w:rFonts w:ascii="Bell MT" w:hAnsi="Bell MT"/>
                <w:sz w:val="24"/>
              </w:rPr>
              <w:t>3</w:t>
            </w:r>
          </w:p>
          <w:p w:rsidR="001E3120" w:rsidRPr="00DF60CF" w:rsidRDefault="00720B15" w:rsidP="006E1507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Git</w:t>
            </w:r>
            <w:r w:rsidR="00AE237C">
              <w:rPr>
                <w:rFonts w:ascii="Bell MT" w:hAnsi="Bell MT"/>
                <w:sz w:val="24"/>
              </w:rPr>
              <w:t xml:space="preserve"> Version Control System</w:t>
            </w:r>
          </w:p>
          <w:p w:rsidR="001E3120" w:rsidRPr="00DF60CF" w:rsidRDefault="00720B15" w:rsidP="00720B15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SQL</w:t>
            </w:r>
            <w:r w:rsidR="0014332E" w:rsidRPr="00DF60CF">
              <w:rPr>
                <w:rFonts w:ascii="Bell MT" w:hAnsi="Bell MT"/>
                <w:sz w:val="24"/>
              </w:rPr>
              <w:t>(Including Sequalize ORM)</w:t>
            </w:r>
          </w:p>
          <w:p w:rsidR="0014332E" w:rsidRPr="00DF60CF" w:rsidRDefault="0014332E" w:rsidP="00720B15">
            <w:pPr>
              <w:pStyle w:val="ListBullet"/>
              <w:contextualSpacing w:val="0"/>
              <w:rPr>
                <w:rFonts w:ascii="Bell MT" w:hAnsi="Bell MT"/>
                <w:sz w:val="24"/>
              </w:rPr>
            </w:pPr>
            <w:r w:rsidRPr="00DF60CF">
              <w:rPr>
                <w:rFonts w:ascii="Bell MT" w:hAnsi="Bell MT"/>
                <w:sz w:val="24"/>
              </w:rPr>
              <w:t>MongoDB (Beginner)</w:t>
            </w:r>
          </w:p>
          <w:p w:rsidR="00720B15" w:rsidRPr="00DF60CF" w:rsidRDefault="00720B15" w:rsidP="00720B1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Bell MT" w:hAnsi="Bell MT"/>
                <w:sz w:val="24"/>
              </w:rPr>
            </w:pPr>
          </w:p>
        </w:tc>
      </w:tr>
    </w:tbl>
    <w:sdt>
      <w:sdtPr>
        <w:rPr>
          <w:rFonts w:ascii="Bell MT" w:hAnsi="Bell MT"/>
          <w:sz w:val="32"/>
        </w:rPr>
        <w:alias w:val="Activities:"/>
        <w:tag w:val="Activities:"/>
        <w:id w:val="1223332893"/>
        <w:placeholder>
          <w:docPart w:val="5603B7180ECE4A3DB12B145E8D0E4960"/>
        </w:placeholder>
        <w:temporary/>
        <w:showingPlcHdr/>
        <w15:appearance w15:val="hidden"/>
      </w:sdtPr>
      <w:sdtEndPr/>
      <w:sdtContent>
        <w:p w:rsidR="00AD782D" w:rsidRPr="00DF60CF" w:rsidRDefault="0062312F" w:rsidP="0062312F">
          <w:pPr>
            <w:pStyle w:val="Heading1"/>
            <w:rPr>
              <w:rFonts w:ascii="Bell MT" w:hAnsi="Bell MT"/>
              <w:sz w:val="32"/>
            </w:rPr>
          </w:pPr>
          <w:r w:rsidRPr="00DF60CF">
            <w:rPr>
              <w:rFonts w:ascii="Bell MT" w:hAnsi="Bell MT"/>
              <w:sz w:val="32"/>
            </w:rPr>
            <w:t>Activities</w:t>
          </w:r>
        </w:p>
      </w:sdtContent>
    </w:sdt>
    <w:p w:rsidR="00B51D1B" w:rsidRPr="00DF60CF" w:rsidRDefault="00DA1477" w:rsidP="006E1507">
      <w:pPr>
        <w:rPr>
          <w:rFonts w:ascii="Bell MT" w:hAnsi="Bell MT"/>
          <w:sz w:val="24"/>
        </w:rPr>
      </w:pPr>
      <w:r w:rsidRPr="00DF60CF">
        <w:rPr>
          <w:rFonts w:ascii="Bell MT" w:hAnsi="Bell MT"/>
          <w:sz w:val="24"/>
        </w:rPr>
        <w:t>So, I love movies. Not just movies, I am talking great movies. My love for movies grew deeper that I blog about them in some website I made (MovieManiac.com).</w:t>
      </w:r>
      <w:r w:rsidR="00F23E8A" w:rsidRPr="00DF60CF">
        <w:rPr>
          <w:rFonts w:ascii="Bell MT" w:hAnsi="Bell MT"/>
          <w:sz w:val="24"/>
        </w:rPr>
        <w:t>Also, I blog about the things I learn o</w:t>
      </w:r>
      <w:r w:rsidRPr="00DF60CF">
        <w:rPr>
          <w:rFonts w:ascii="Bell MT" w:hAnsi="Bell MT"/>
          <w:sz w:val="24"/>
        </w:rPr>
        <w:t xml:space="preserve">n a weekly basis. </w:t>
      </w:r>
      <w:r w:rsidR="00F23E8A" w:rsidRPr="00DF60CF">
        <w:rPr>
          <w:rFonts w:ascii="Bell MT" w:hAnsi="Bell MT"/>
          <w:sz w:val="24"/>
        </w:rPr>
        <w:t>The articles can be found on the blog section of my portfolio website [joshuacodes.com/blog].</w:t>
      </w:r>
      <w:bookmarkStart w:id="0" w:name="_GoBack"/>
      <w:bookmarkEnd w:id="0"/>
    </w:p>
    <w:sectPr w:rsidR="00B51D1B" w:rsidRPr="00DF60CF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6B2" w:rsidRDefault="006056B2" w:rsidP="0068194B">
      <w:r>
        <w:separator/>
      </w:r>
    </w:p>
    <w:p w:rsidR="006056B2" w:rsidRDefault="006056B2"/>
    <w:p w:rsidR="006056B2" w:rsidRDefault="006056B2"/>
  </w:endnote>
  <w:endnote w:type="continuationSeparator" w:id="0">
    <w:p w:rsidR="006056B2" w:rsidRDefault="006056B2" w:rsidP="0068194B">
      <w:r>
        <w:continuationSeparator/>
      </w:r>
    </w:p>
    <w:p w:rsidR="006056B2" w:rsidRDefault="006056B2"/>
    <w:p w:rsidR="006056B2" w:rsidRDefault="00605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3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6B2" w:rsidRDefault="006056B2" w:rsidP="0068194B">
      <w:r>
        <w:separator/>
      </w:r>
    </w:p>
    <w:p w:rsidR="006056B2" w:rsidRDefault="006056B2"/>
    <w:p w:rsidR="006056B2" w:rsidRDefault="006056B2"/>
  </w:footnote>
  <w:footnote w:type="continuationSeparator" w:id="0">
    <w:p w:rsidR="006056B2" w:rsidRDefault="006056B2" w:rsidP="0068194B">
      <w:r>
        <w:continuationSeparator/>
      </w:r>
    </w:p>
    <w:p w:rsidR="006056B2" w:rsidRDefault="006056B2"/>
    <w:p w:rsidR="006056B2" w:rsidRDefault="006056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66640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03"/>
    <w:rsid w:val="000001EF"/>
    <w:rsid w:val="00007322"/>
    <w:rsid w:val="00007728"/>
    <w:rsid w:val="00024584"/>
    <w:rsid w:val="00024730"/>
    <w:rsid w:val="00055E95"/>
    <w:rsid w:val="0007021F"/>
    <w:rsid w:val="00096FEF"/>
    <w:rsid w:val="000B2BA5"/>
    <w:rsid w:val="000D5097"/>
    <w:rsid w:val="000F2F8C"/>
    <w:rsid w:val="0010006E"/>
    <w:rsid w:val="001045A8"/>
    <w:rsid w:val="00114A91"/>
    <w:rsid w:val="001427E1"/>
    <w:rsid w:val="0014332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CE2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643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4740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6B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B15"/>
    <w:rsid w:val="007273B7"/>
    <w:rsid w:val="00733E0A"/>
    <w:rsid w:val="0074403D"/>
    <w:rsid w:val="00746D44"/>
    <w:rsid w:val="007538DC"/>
    <w:rsid w:val="007551EA"/>
    <w:rsid w:val="00757803"/>
    <w:rsid w:val="0078390C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50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02E3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A03"/>
    <w:rsid w:val="00A93A5D"/>
    <w:rsid w:val="00AB32F8"/>
    <w:rsid w:val="00AB610B"/>
    <w:rsid w:val="00AD360E"/>
    <w:rsid w:val="00AD40FB"/>
    <w:rsid w:val="00AD782D"/>
    <w:rsid w:val="00AE237C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34E8"/>
    <w:rsid w:val="00B81760"/>
    <w:rsid w:val="00B8494C"/>
    <w:rsid w:val="00BA1546"/>
    <w:rsid w:val="00BB451F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47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0CF"/>
    <w:rsid w:val="00E01923"/>
    <w:rsid w:val="00E04A0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3E8A"/>
    <w:rsid w:val="00F24884"/>
    <w:rsid w:val="00F476C4"/>
    <w:rsid w:val="00F61DF9"/>
    <w:rsid w:val="00F81960"/>
    <w:rsid w:val="00F8769D"/>
    <w:rsid w:val="00F9350C"/>
    <w:rsid w:val="00F94EB5"/>
    <w:rsid w:val="00F9624D"/>
    <w:rsid w:val="00FA6F04"/>
    <w:rsid w:val="00FB31C1"/>
    <w:rsid w:val="00FB58F2"/>
    <w:rsid w:val="00FC6AEA"/>
    <w:rsid w:val="00FD3D13"/>
    <w:rsid w:val="00FD6DFC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494E4-3E3E-44BD-A82E-F9977152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nkedin.com/in/joshua-owuor-bb284211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AA9265129B44619CC66344DA86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58FA6-9505-4E2D-B313-95B63B173030}"/>
      </w:docPartPr>
      <w:docPartBody>
        <w:p w:rsidR="00BF3179" w:rsidRDefault="00B242F5">
          <w:pPr>
            <w:pStyle w:val="06AA9265129B44619CC66344DA8664DE"/>
          </w:pPr>
          <w:r w:rsidRPr="00CF1A49">
            <w:t>·</w:t>
          </w:r>
        </w:p>
      </w:docPartBody>
    </w:docPart>
    <w:docPart>
      <w:docPartPr>
        <w:name w:val="8F71ACA189184185A1DA2F67F27F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304BB-64B0-4035-A59F-D1EF15A34D4D}"/>
      </w:docPartPr>
      <w:docPartBody>
        <w:p w:rsidR="00BF3179" w:rsidRDefault="00B242F5">
          <w:pPr>
            <w:pStyle w:val="8F71ACA189184185A1DA2F67F27FDB1D"/>
          </w:pPr>
          <w:r w:rsidRPr="00CF1A49">
            <w:t>·</w:t>
          </w:r>
        </w:p>
      </w:docPartBody>
    </w:docPart>
    <w:docPart>
      <w:docPartPr>
        <w:name w:val="B84BAE4B623E4820BD5BBF01117B8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AC3B-0215-44D1-9FEB-CD650C3DE635}"/>
      </w:docPartPr>
      <w:docPartBody>
        <w:p w:rsidR="00BF3179" w:rsidRDefault="00B242F5">
          <w:pPr>
            <w:pStyle w:val="B84BAE4B623E4820BD5BBF01117B8306"/>
          </w:pPr>
          <w:r w:rsidRPr="00CF1A49">
            <w:t>·</w:t>
          </w:r>
        </w:p>
      </w:docPartBody>
    </w:docPart>
    <w:docPart>
      <w:docPartPr>
        <w:name w:val="DA3B5D24C69D43E48788BDFDC9B7C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BFDC-B21E-440E-89FC-E9E3F585E372}"/>
      </w:docPartPr>
      <w:docPartBody>
        <w:p w:rsidR="00BF3179" w:rsidRDefault="00B242F5">
          <w:pPr>
            <w:pStyle w:val="DA3B5D24C69D43E48788BDFDC9B7C4B1"/>
          </w:pPr>
          <w:r w:rsidRPr="00CF1A49">
            <w:t>Education</w:t>
          </w:r>
        </w:p>
      </w:docPartBody>
    </w:docPart>
    <w:docPart>
      <w:docPartPr>
        <w:name w:val="F013370F7E8242ABAC0CD3CCE6829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7CEBE-C245-4339-8E6F-5C0E5CC08BC2}"/>
      </w:docPartPr>
      <w:docPartBody>
        <w:p w:rsidR="00BF3179" w:rsidRDefault="00B242F5">
          <w:pPr>
            <w:pStyle w:val="F013370F7E8242ABAC0CD3CCE6829014"/>
          </w:pPr>
          <w:r w:rsidRPr="00CF1A49">
            <w:t>Skills</w:t>
          </w:r>
        </w:p>
      </w:docPartBody>
    </w:docPart>
    <w:docPart>
      <w:docPartPr>
        <w:name w:val="5603B7180ECE4A3DB12B145E8D0E4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72258-4422-4361-88D1-F7D3AA651C55}"/>
      </w:docPartPr>
      <w:docPartBody>
        <w:p w:rsidR="00BF3179" w:rsidRDefault="00B242F5">
          <w:pPr>
            <w:pStyle w:val="5603B7180ECE4A3DB12B145E8D0E496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F5"/>
    <w:rsid w:val="00035F05"/>
    <w:rsid w:val="002B11B0"/>
    <w:rsid w:val="002C5B69"/>
    <w:rsid w:val="00541669"/>
    <w:rsid w:val="00B242F5"/>
    <w:rsid w:val="00BF3179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957B7FE13D4E74904BE478F9D9910F">
    <w:name w:val="2E957B7FE13D4E74904BE478F9D9910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9A61F5C2B3A4254B677250FFAFDE92A">
    <w:name w:val="29A61F5C2B3A4254B677250FFAFDE92A"/>
  </w:style>
  <w:style w:type="paragraph" w:customStyle="1" w:styleId="9F93F31A03714998A46E1572D3C8E95A">
    <w:name w:val="9F93F31A03714998A46E1572D3C8E95A"/>
  </w:style>
  <w:style w:type="paragraph" w:customStyle="1" w:styleId="06AA9265129B44619CC66344DA8664DE">
    <w:name w:val="06AA9265129B44619CC66344DA8664DE"/>
  </w:style>
  <w:style w:type="paragraph" w:customStyle="1" w:styleId="7A2382E2B8004D6389F4D4F23A9AC690">
    <w:name w:val="7A2382E2B8004D6389F4D4F23A9AC690"/>
  </w:style>
  <w:style w:type="paragraph" w:customStyle="1" w:styleId="691BFF42838845A7BD17BF1260DCD8C3">
    <w:name w:val="691BFF42838845A7BD17BF1260DCD8C3"/>
  </w:style>
  <w:style w:type="paragraph" w:customStyle="1" w:styleId="8F71ACA189184185A1DA2F67F27FDB1D">
    <w:name w:val="8F71ACA189184185A1DA2F67F27FDB1D"/>
  </w:style>
  <w:style w:type="paragraph" w:customStyle="1" w:styleId="7B315F35BE5A430BAD855D0FA151A576">
    <w:name w:val="7B315F35BE5A430BAD855D0FA151A576"/>
  </w:style>
  <w:style w:type="paragraph" w:customStyle="1" w:styleId="B84BAE4B623E4820BD5BBF01117B8306">
    <w:name w:val="B84BAE4B623E4820BD5BBF01117B8306"/>
  </w:style>
  <w:style w:type="paragraph" w:customStyle="1" w:styleId="2E3ABA556BA4463892C3B4FC7C7125BB">
    <w:name w:val="2E3ABA556BA4463892C3B4FC7C7125BB"/>
  </w:style>
  <w:style w:type="paragraph" w:customStyle="1" w:styleId="62042664C55840F3BA29CE01558502D7">
    <w:name w:val="62042664C55840F3BA29CE01558502D7"/>
  </w:style>
  <w:style w:type="paragraph" w:customStyle="1" w:styleId="AC2A686150A343BB806E9F25D19D603F">
    <w:name w:val="AC2A686150A343BB806E9F25D19D603F"/>
  </w:style>
  <w:style w:type="paragraph" w:customStyle="1" w:styleId="3F06DACEA0214A758D67A8EBB358F7BC">
    <w:name w:val="3F06DACEA0214A758D67A8EBB358F7BC"/>
  </w:style>
  <w:style w:type="paragraph" w:customStyle="1" w:styleId="627CB0BB318B477C8D193C76E8C0654B">
    <w:name w:val="627CB0BB318B477C8D193C76E8C0654B"/>
  </w:style>
  <w:style w:type="paragraph" w:customStyle="1" w:styleId="7A9EF02056704ADF84C5ED2EE56FC640">
    <w:name w:val="7A9EF02056704ADF84C5ED2EE56FC64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75CFB09814E48A1B40A6B43F56A221D">
    <w:name w:val="675CFB09814E48A1B40A6B43F56A221D"/>
  </w:style>
  <w:style w:type="paragraph" w:customStyle="1" w:styleId="80DF1C82253A485B87E47E4E1499AD20">
    <w:name w:val="80DF1C82253A485B87E47E4E1499AD20"/>
  </w:style>
  <w:style w:type="paragraph" w:customStyle="1" w:styleId="8A08950F491244B9AB5CBA1172D0347F">
    <w:name w:val="8A08950F491244B9AB5CBA1172D0347F"/>
  </w:style>
  <w:style w:type="paragraph" w:customStyle="1" w:styleId="1EF3EAE1FE0747A1B5ED11C6CEC0FF28">
    <w:name w:val="1EF3EAE1FE0747A1B5ED11C6CEC0FF28"/>
  </w:style>
  <w:style w:type="paragraph" w:customStyle="1" w:styleId="FF0946EB7D8740058FF5D8A494D3DFF6">
    <w:name w:val="FF0946EB7D8740058FF5D8A494D3DFF6"/>
  </w:style>
  <w:style w:type="paragraph" w:customStyle="1" w:styleId="5488F6CF5456428B8D922B48A88A358D">
    <w:name w:val="5488F6CF5456428B8D922B48A88A358D"/>
  </w:style>
  <w:style w:type="paragraph" w:customStyle="1" w:styleId="341559C6A8314937A09103882268EF38">
    <w:name w:val="341559C6A8314937A09103882268EF38"/>
  </w:style>
  <w:style w:type="paragraph" w:customStyle="1" w:styleId="DA3B5D24C69D43E48788BDFDC9B7C4B1">
    <w:name w:val="DA3B5D24C69D43E48788BDFDC9B7C4B1"/>
  </w:style>
  <w:style w:type="paragraph" w:customStyle="1" w:styleId="573A59DF14F045BABF29895DFBF1EA91">
    <w:name w:val="573A59DF14F045BABF29895DFBF1EA91"/>
  </w:style>
  <w:style w:type="paragraph" w:customStyle="1" w:styleId="B2C5DF5012CF466E900863CA6A5119A8">
    <w:name w:val="B2C5DF5012CF466E900863CA6A5119A8"/>
  </w:style>
  <w:style w:type="paragraph" w:customStyle="1" w:styleId="526E3D3042C64A33BCEEB4F25173B24A">
    <w:name w:val="526E3D3042C64A33BCEEB4F25173B24A"/>
  </w:style>
  <w:style w:type="paragraph" w:customStyle="1" w:styleId="1BA6060563314740A63561828DCC0BD6">
    <w:name w:val="1BA6060563314740A63561828DCC0BD6"/>
  </w:style>
  <w:style w:type="paragraph" w:customStyle="1" w:styleId="BA6C5E83CE0A4456B5E2C345DF1CD008">
    <w:name w:val="BA6C5E83CE0A4456B5E2C345DF1CD008"/>
  </w:style>
  <w:style w:type="paragraph" w:customStyle="1" w:styleId="4E8B5E833BF84756898C70C4BCFCB3BB">
    <w:name w:val="4E8B5E833BF84756898C70C4BCFCB3BB"/>
  </w:style>
  <w:style w:type="paragraph" w:customStyle="1" w:styleId="8EDCF6C51C08421AA3F017D80D5DE6A5">
    <w:name w:val="8EDCF6C51C08421AA3F017D80D5DE6A5"/>
  </w:style>
  <w:style w:type="paragraph" w:customStyle="1" w:styleId="E5BE9F48B2994F96B685646BA40CC049">
    <w:name w:val="E5BE9F48B2994F96B685646BA40CC049"/>
  </w:style>
  <w:style w:type="paragraph" w:customStyle="1" w:styleId="5733DD71D2E341C3AA9D86F72735B366">
    <w:name w:val="5733DD71D2E341C3AA9D86F72735B366"/>
  </w:style>
  <w:style w:type="paragraph" w:customStyle="1" w:styleId="F0D117BA26A4464AAC422D25C09E8594">
    <w:name w:val="F0D117BA26A4464AAC422D25C09E8594"/>
  </w:style>
  <w:style w:type="paragraph" w:customStyle="1" w:styleId="F013370F7E8242ABAC0CD3CCE6829014">
    <w:name w:val="F013370F7E8242ABAC0CD3CCE6829014"/>
  </w:style>
  <w:style w:type="paragraph" w:customStyle="1" w:styleId="577AAB4C6512417688194F7049B6A8DE">
    <w:name w:val="577AAB4C6512417688194F7049B6A8DE"/>
  </w:style>
  <w:style w:type="paragraph" w:customStyle="1" w:styleId="2EF44CE0962D445299F8D716B4659AA5">
    <w:name w:val="2EF44CE0962D445299F8D716B4659AA5"/>
  </w:style>
  <w:style w:type="paragraph" w:customStyle="1" w:styleId="849E50B13B52405AB6DB2DEC5CC1F28D">
    <w:name w:val="849E50B13B52405AB6DB2DEC5CC1F28D"/>
  </w:style>
  <w:style w:type="paragraph" w:customStyle="1" w:styleId="78205D4E207E42AC8AA367A635C46FC9">
    <w:name w:val="78205D4E207E42AC8AA367A635C46FC9"/>
  </w:style>
  <w:style w:type="paragraph" w:customStyle="1" w:styleId="35334D2C94D0475F9C3287B0D093E807">
    <w:name w:val="35334D2C94D0475F9C3287B0D093E807"/>
  </w:style>
  <w:style w:type="paragraph" w:customStyle="1" w:styleId="5603B7180ECE4A3DB12B145E8D0E4960">
    <w:name w:val="5603B7180ECE4A3DB12B145E8D0E4960"/>
  </w:style>
  <w:style w:type="paragraph" w:customStyle="1" w:styleId="C8A78B08A6BA4033A2D694D71D4C47EB">
    <w:name w:val="C8A78B08A6BA4033A2D694D71D4C4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142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2019-12-27T08:27:00Z</dcterms:created>
  <dcterms:modified xsi:type="dcterms:W3CDTF">2020-01-29T15:19:00Z</dcterms:modified>
  <cp:category/>
</cp:coreProperties>
</file>